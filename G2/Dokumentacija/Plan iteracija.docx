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4C7B">
      <w:pPr>
        <w:pStyle w:val="Title"/>
        <w:jc w:val="right"/>
      </w:pPr>
      <w:r>
        <w:t>Multiteka</w:t>
      </w:r>
    </w:p>
    <w:p w:rsidR="00000000" w:rsidRDefault="00024C7B">
      <w:pPr>
        <w:pStyle w:val="Title"/>
        <w:jc w:val="right"/>
      </w:pPr>
      <w:r>
        <w:t>Plan iteracija</w:t>
      </w:r>
    </w:p>
    <w:p w:rsidR="00000000" w:rsidRDefault="00DC6910">
      <w:pPr>
        <w:pStyle w:val="Title"/>
        <w:jc w:val="right"/>
      </w:pPr>
    </w:p>
    <w:p w:rsidR="00000000" w:rsidRDefault="00024C7B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DC6910">
        <w:rPr>
          <w:sz w:val="28"/>
        </w:rPr>
        <w:t xml:space="preserve"> &lt;1.0&gt;</w:t>
      </w:r>
    </w:p>
    <w:p w:rsidR="00000000" w:rsidRDefault="00DC6910">
      <w:pPr>
        <w:pStyle w:val="Title"/>
        <w:rPr>
          <w:sz w:val="28"/>
        </w:rPr>
      </w:pPr>
    </w:p>
    <w:p w:rsidR="00000000" w:rsidRDefault="00DC6910"/>
    <w:p w:rsidR="00000000" w:rsidRDefault="00DC6910">
      <w:pPr>
        <w:sectPr w:rsidR="0000000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024C7B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024C7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000000" w:rsidRDefault="00024C7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000000" w:rsidRDefault="00024C7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000000" w:rsidRDefault="00024C7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DC6910">
              <w:rPr>
                <w:b/>
              </w:rPr>
              <w:t>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024C7B">
            <w:pPr>
              <w:pStyle w:val="Tabletext"/>
            </w:pPr>
            <w:r>
              <w:t>&lt;27/3/2019</w:t>
            </w:r>
            <w:r w:rsidR="00DC6910">
              <w:t>&gt;</w:t>
            </w:r>
          </w:p>
        </w:tc>
        <w:tc>
          <w:tcPr>
            <w:tcW w:w="1152" w:type="dxa"/>
          </w:tcPr>
          <w:p w:rsidR="00000000" w:rsidRDefault="00024C7B">
            <w:pPr>
              <w:pStyle w:val="Tabletext"/>
            </w:pPr>
            <w:r>
              <w:t>&lt;1.0</w:t>
            </w:r>
            <w:r w:rsidR="00DC6910">
              <w:t>&gt;</w:t>
            </w:r>
          </w:p>
        </w:tc>
        <w:tc>
          <w:tcPr>
            <w:tcW w:w="3744" w:type="dxa"/>
          </w:tcPr>
          <w:p w:rsidR="00000000" w:rsidRDefault="00024C7B">
            <w:pPr>
              <w:pStyle w:val="Tabletext"/>
            </w:pPr>
            <w:r>
              <w:t>&lt;Početni plan iteracija</w:t>
            </w:r>
            <w:r w:rsidR="00DC6910">
              <w:t>&gt;</w:t>
            </w:r>
          </w:p>
        </w:tc>
        <w:tc>
          <w:tcPr>
            <w:tcW w:w="2304" w:type="dxa"/>
          </w:tcPr>
          <w:p w:rsidR="00000000" w:rsidRDefault="00024C7B">
            <w:pPr>
              <w:pStyle w:val="Tabletext"/>
            </w:pPr>
            <w:r>
              <w:t>&lt;Dejan Čančar</w:t>
            </w:r>
            <w:r w:rsidR="00DC6910">
              <w:t>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DC6910">
            <w:pPr>
              <w:pStyle w:val="Tabletext"/>
            </w:pPr>
          </w:p>
        </w:tc>
        <w:tc>
          <w:tcPr>
            <w:tcW w:w="1152" w:type="dxa"/>
          </w:tcPr>
          <w:p w:rsidR="00000000" w:rsidRDefault="00DC6910">
            <w:pPr>
              <w:pStyle w:val="Tabletext"/>
            </w:pPr>
          </w:p>
        </w:tc>
        <w:tc>
          <w:tcPr>
            <w:tcW w:w="3744" w:type="dxa"/>
          </w:tcPr>
          <w:p w:rsidR="00000000" w:rsidRDefault="00DC6910">
            <w:pPr>
              <w:pStyle w:val="Tabletext"/>
            </w:pPr>
          </w:p>
        </w:tc>
        <w:tc>
          <w:tcPr>
            <w:tcW w:w="2304" w:type="dxa"/>
          </w:tcPr>
          <w:p w:rsidR="00000000" w:rsidRDefault="00DC6910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DC6910">
            <w:pPr>
              <w:pStyle w:val="Tabletext"/>
            </w:pPr>
          </w:p>
        </w:tc>
        <w:tc>
          <w:tcPr>
            <w:tcW w:w="1152" w:type="dxa"/>
          </w:tcPr>
          <w:p w:rsidR="00000000" w:rsidRDefault="00DC6910">
            <w:pPr>
              <w:pStyle w:val="Tabletext"/>
            </w:pPr>
          </w:p>
        </w:tc>
        <w:tc>
          <w:tcPr>
            <w:tcW w:w="3744" w:type="dxa"/>
          </w:tcPr>
          <w:p w:rsidR="00000000" w:rsidRDefault="00DC6910">
            <w:pPr>
              <w:pStyle w:val="Tabletext"/>
            </w:pPr>
          </w:p>
        </w:tc>
        <w:tc>
          <w:tcPr>
            <w:tcW w:w="2304" w:type="dxa"/>
          </w:tcPr>
          <w:p w:rsidR="00000000" w:rsidRDefault="00DC6910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DC6910">
            <w:pPr>
              <w:pStyle w:val="Tabletext"/>
            </w:pPr>
          </w:p>
        </w:tc>
        <w:tc>
          <w:tcPr>
            <w:tcW w:w="1152" w:type="dxa"/>
          </w:tcPr>
          <w:p w:rsidR="00000000" w:rsidRDefault="00DC6910">
            <w:pPr>
              <w:pStyle w:val="Tabletext"/>
            </w:pPr>
          </w:p>
        </w:tc>
        <w:tc>
          <w:tcPr>
            <w:tcW w:w="3744" w:type="dxa"/>
          </w:tcPr>
          <w:p w:rsidR="00000000" w:rsidRDefault="00DC6910">
            <w:pPr>
              <w:pStyle w:val="Tabletext"/>
            </w:pPr>
          </w:p>
        </w:tc>
        <w:tc>
          <w:tcPr>
            <w:tcW w:w="2304" w:type="dxa"/>
          </w:tcPr>
          <w:p w:rsidR="00000000" w:rsidRDefault="00DC6910">
            <w:pPr>
              <w:pStyle w:val="Tabletext"/>
            </w:pPr>
          </w:p>
        </w:tc>
      </w:tr>
    </w:tbl>
    <w:p w:rsidR="00000000" w:rsidRDefault="00DC6910"/>
    <w:p w:rsidR="00000000" w:rsidRDefault="00DC6910">
      <w:pPr>
        <w:pStyle w:val="Title"/>
      </w:pPr>
      <w:r>
        <w:br w:type="page"/>
      </w:r>
      <w:r w:rsidR="00F2365D">
        <w:lastRenderedPageBreak/>
        <w:t>Sadržaj</w:t>
      </w:r>
    </w:p>
    <w:p w:rsidR="00C1625A" w:rsidRDefault="00DC691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1625A">
        <w:rPr>
          <w:noProof/>
        </w:rPr>
        <w:t>1.</w:t>
      </w:r>
      <w:r w:rsidR="00C1625A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C1625A">
        <w:rPr>
          <w:noProof/>
        </w:rPr>
        <w:t>Uvod</w:t>
      </w:r>
      <w:r w:rsidR="00C1625A">
        <w:rPr>
          <w:noProof/>
        </w:rPr>
        <w:tab/>
      </w:r>
      <w:r w:rsidR="00C1625A">
        <w:rPr>
          <w:noProof/>
        </w:rPr>
        <w:fldChar w:fldCharType="begin"/>
      </w:r>
      <w:r w:rsidR="00C1625A">
        <w:rPr>
          <w:noProof/>
        </w:rPr>
        <w:instrText xml:space="preserve"> PAGEREF _Toc13426352 \h </w:instrText>
      </w:r>
      <w:r w:rsidR="00C1625A">
        <w:rPr>
          <w:noProof/>
        </w:rPr>
      </w:r>
      <w:r w:rsidR="00C1625A">
        <w:rPr>
          <w:noProof/>
        </w:rPr>
        <w:fldChar w:fldCharType="separate"/>
      </w:r>
      <w:r w:rsidR="00C1625A">
        <w:rPr>
          <w:noProof/>
        </w:rPr>
        <w:t>4</w:t>
      </w:r>
      <w:r w:rsidR="00C1625A">
        <w:rPr>
          <w:noProof/>
        </w:rPr>
        <w:fldChar w:fldCharType="end"/>
      </w:r>
    </w:p>
    <w:p w:rsidR="00C1625A" w:rsidRDefault="00C162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1625A" w:rsidRDefault="00C162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Oblast važenja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1625A" w:rsidRDefault="00C162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Definicije,akronimi i skracenice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1625A" w:rsidRDefault="00C162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771C7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1625A" w:rsidRDefault="00C162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771C7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1625A" w:rsidRDefault="00C162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771C7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Slučajevi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1625A" w:rsidRDefault="00C162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771C7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Kriterijumi vrednovanja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DC6910">
      <w:pPr>
        <w:pStyle w:val="Title"/>
      </w:pPr>
      <w:r>
        <w:fldChar w:fldCharType="end"/>
      </w:r>
      <w:r>
        <w:br w:type="page"/>
      </w:r>
      <w:fldSimple w:instr=" TITLE  \* MERGEFORMAT ">
        <w:r w:rsidR="00FE1652">
          <w:t>Iteration Plan</w:t>
        </w:r>
      </w:fldSimple>
    </w:p>
    <w:p w:rsidR="00000000" w:rsidRDefault="00F2365D">
      <w:pPr>
        <w:pStyle w:val="Heading1"/>
      </w:pPr>
      <w:bookmarkStart w:id="0" w:name="_Toc13426352"/>
      <w:r>
        <w:t>Uvod</w:t>
      </w:r>
      <w:bookmarkEnd w:id="0"/>
    </w:p>
    <w:p w:rsidR="00000000" w:rsidRDefault="00F2365D">
      <w:pPr>
        <w:pStyle w:val="Heading2"/>
      </w:pPr>
      <w:bookmarkStart w:id="1" w:name="_Toc13426353"/>
      <w:r>
        <w:t>Svrha</w:t>
      </w:r>
      <w:bookmarkEnd w:id="1"/>
    </w:p>
    <w:p w:rsidR="00F2365D" w:rsidRPr="00F2365D" w:rsidRDefault="00F2365D" w:rsidP="00F2365D">
      <w:r>
        <w:tab/>
        <w:t xml:space="preserve">Ovaj dokument služi </w:t>
      </w:r>
      <w:r w:rsidR="00C1625A">
        <w:t xml:space="preserve">kao evidencija procjene vremena i resursa u skladu sa zadatim zadacima koje je </w:t>
      </w:r>
      <w:r w:rsidR="00C1625A">
        <w:tab/>
        <w:t>potrebno izvršiti u toku razvoja projekta.</w:t>
      </w:r>
    </w:p>
    <w:p w:rsidR="00000000" w:rsidRDefault="00C1625A">
      <w:pPr>
        <w:pStyle w:val="Heading2"/>
      </w:pPr>
      <w:bookmarkStart w:id="2" w:name="_Toc13426354"/>
      <w:r>
        <w:t>Oblast važenja</w:t>
      </w:r>
      <w:bookmarkEnd w:id="2"/>
    </w:p>
    <w:p w:rsidR="00C1625A" w:rsidRPr="00C1625A" w:rsidRDefault="00C1625A" w:rsidP="00C1625A">
      <w:pPr>
        <w:pStyle w:val="BodyText"/>
      </w:pPr>
      <w:r>
        <w:t>Plan se odnosi na projekat Multiteka.</w:t>
      </w:r>
    </w:p>
    <w:p w:rsidR="00C1625A" w:rsidRDefault="00C1625A" w:rsidP="00C1625A">
      <w:pPr>
        <w:pStyle w:val="Heading2"/>
      </w:pPr>
      <w:bookmarkStart w:id="3" w:name="_Toc456598591"/>
      <w:bookmarkStart w:id="4" w:name="_Toc456600922"/>
      <w:bookmarkStart w:id="5" w:name="_Toc13426355"/>
      <w:r>
        <w:t>Definicije,akronimi i skracenice</w:t>
      </w:r>
      <w:bookmarkEnd w:id="5"/>
    </w:p>
    <w:p w:rsidR="00000000" w:rsidRDefault="00C1625A" w:rsidP="00C1625A">
      <w:r>
        <w:rPr>
          <w:lang w:val="es-ES"/>
        </w:rPr>
        <w:tab/>
      </w:r>
      <w:r w:rsidRPr="006E4543">
        <w:rPr>
          <w:lang w:val="es-ES"/>
        </w:rPr>
        <w:t xml:space="preserve">Sve definicije, akronimi i skracenice </w:t>
      </w:r>
      <w:r>
        <w:rPr>
          <w:lang w:val="es-ES"/>
        </w:rPr>
        <w:t>nalaze se u dokumentu Glossary</w:t>
      </w:r>
      <w:r w:rsidRPr="006E4543">
        <w:rPr>
          <w:lang w:val="es-ES"/>
        </w:rPr>
        <w:t>.docx</w:t>
      </w:r>
      <w:bookmarkEnd w:id="3"/>
      <w:bookmarkEnd w:id="4"/>
      <w:r>
        <w:t>.</w:t>
      </w:r>
    </w:p>
    <w:p w:rsidR="00C1625A" w:rsidRDefault="00C1625A" w:rsidP="00C1625A"/>
    <w:p w:rsidR="00000000" w:rsidRPr="00C1625A" w:rsidRDefault="00DC6910" w:rsidP="00C1625A">
      <w:pPr>
        <w:pStyle w:val="Heading1"/>
        <w:rPr>
          <w:b w:val="0"/>
        </w:rPr>
      </w:pPr>
      <w:bookmarkStart w:id="6" w:name="_Toc13426356"/>
      <w:r>
        <w:t>Plan</w:t>
      </w:r>
      <w:bookmarkEnd w:id="6"/>
    </w:p>
    <w:p w:rsidR="002274F2" w:rsidRPr="002274F2" w:rsidRDefault="002274F2" w:rsidP="002274F2">
      <w:pPr>
        <w:pStyle w:val="BodyText"/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5"/>
        <w:gridCol w:w="3575"/>
      </w:tblGrid>
      <w:tr w:rsidR="00895207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207" w:rsidRDefault="002274F2" w:rsidP="00895207">
            <w:pPr>
              <w:rPr>
                <w:b/>
              </w:rPr>
            </w:pPr>
            <w:r>
              <w:rPr>
                <w:b/>
              </w:rPr>
              <w:t>Zadatak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207" w:rsidRDefault="002274F2" w:rsidP="00895207">
            <w:pPr>
              <w:rPr>
                <w:b/>
              </w:rPr>
            </w:pPr>
            <w:r>
              <w:rPr>
                <w:b/>
              </w:rPr>
              <w:t>Zaduženi</w:t>
            </w:r>
          </w:p>
        </w:tc>
      </w:tr>
      <w:tr w:rsidR="00895207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207" w:rsidRPr="002274F2" w:rsidRDefault="00895207" w:rsidP="00895207">
            <w:r w:rsidRPr="002274F2">
              <w:t xml:space="preserve">Requirement model - </w:t>
            </w:r>
            <w:r w:rsidRPr="002274F2">
              <w:t>Prijava na sistem, Rad sa alatom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207" w:rsidRDefault="00895207" w:rsidP="00895207">
            <w:bookmarkStart w:id="7" w:name="_GoBack"/>
            <w:bookmarkEnd w:id="7"/>
            <w:r>
              <w:t>Dejan Čančar</w:t>
            </w:r>
          </w:p>
        </w:tc>
      </w:tr>
      <w:tr w:rsidR="00895207" w:rsidTr="00895207">
        <w:trPr>
          <w:trHeight w:val="313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207" w:rsidRPr="002274F2" w:rsidRDefault="00895207" w:rsidP="00895207">
            <w:r w:rsidRPr="002274F2">
              <w:t xml:space="preserve">Requirement model - </w:t>
            </w:r>
            <w:r w:rsidRPr="002274F2">
              <w:t>Administracija sistema i institucije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207" w:rsidRDefault="00895207" w:rsidP="00895207">
            <w:r>
              <w:t xml:space="preserve">Boris </w:t>
            </w:r>
            <w:r w:rsidR="00FA2425">
              <w:t>Bošković</w:t>
            </w:r>
          </w:p>
        </w:tc>
      </w:tr>
      <w:tr w:rsidR="00895207" w:rsidTr="00895207">
        <w:trPr>
          <w:trHeight w:val="482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207" w:rsidRPr="002274F2" w:rsidRDefault="00895207" w:rsidP="00895207">
            <w:r w:rsidRPr="002274F2">
              <w:t xml:space="preserve">Requirement model - </w:t>
            </w:r>
            <w:r w:rsidRPr="002274F2">
              <w:t>Upravljanje članovima, građom i kategorijama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207" w:rsidRDefault="00FA2425" w:rsidP="00895207">
            <w:r>
              <w:t>Marina Zubac</w:t>
            </w:r>
          </w:p>
        </w:tc>
      </w:tr>
      <w:tr w:rsidR="00895207" w:rsidTr="00895207">
        <w:trPr>
          <w:trHeight w:val="482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207" w:rsidRDefault="00895207" w:rsidP="00895207">
            <w:r w:rsidRPr="002274F2">
              <w:t xml:space="preserve">Requirement model - </w:t>
            </w:r>
            <w:r w:rsidRPr="002274F2">
              <w:t>Upravljanje zaposlenima, Statistika i izvještavanje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207" w:rsidRDefault="00FA2425" w:rsidP="00FA2425">
            <w:r>
              <w:t>Nemanja Đokić</w:t>
            </w:r>
          </w:p>
        </w:tc>
      </w:tr>
      <w:tr w:rsidR="00895207" w:rsidTr="00895207">
        <w:trPr>
          <w:trHeight w:val="467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207" w:rsidRDefault="00FA2425" w:rsidP="00895207">
            <w:r w:rsidRPr="002274F2">
              <w:t xml:space="preserve">Use-Case model - </w:t>
            </w:r>
            <w:r w:rsidRPr="002274F2">
              <w:t>Administracija sistema, Rad sa alatom, Statistika i izvještavanje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207" w:rsidRDefault="00FA2425" w:rsidP="00895207">
            <w:r>
              <w:t>Marina Zubac</w:t>
            </w:r>
          </w:p>
        </w:tc>
      </w:tr>
      <w:tr w:rsidR="00895207" w:rsidTr="00895207">
        <w:trPr>
          <w:trHeight w:val="482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207" w:rsidRPr="002274F2" w:rsidRDefault="00FA2425" w:rsidP="00895207">
            <w:r w:rsidRPr="002274F2">
              <w:t>Use-Case model -</w:t>
            </w:r>
            <w:r w:rsidRPr="002274F2">
              <w:t xml:space="preserve"> Upravljanje kategorijama građe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207" w:rsidRDefault="00FA2425" w:rsidP="00895207">
            <w:r>
              <w:t>Kristina Kraljević</w:t>
            </w:r>
          </w:p>
        </w:tc>
      </w:tr>
      <w:tr w:rsidR="00895207" w:rsidTr="00895207">
        <w:trPr>
          <w:trHeight w:val="482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207" w:rsidRPr="002274F2" w:rsidRDefault="00FA2425" w:rsidP="00895207">
            <w:r w:rsidRPr="002274F2">
              <w:t>Use-Case model -</w:t>
            </w:r>
            <w:r w:rsidRPr="002274F2">
              <w:t xml:space="preserve"> Upravljanje zaposlenima unutar institucije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207" w:rsidRDefault="00FA2425" w:rsidP="00895207">
            <w:r>
              <w:t>Boris Bošković</w:t>
            </w:r>
          </w:p>
        </w:tc>
      </w:tr>
      <w:tr w:rsidR="00FA2425" w:rsidTr="00895207">
        <w:trPr>
          <w:trHeight w:val="467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Pr="002274F2" w:rsidRDefault="00FA2425" w:rsidP="00895207">
            <w:r w:rsidRPr="002274F2">
              <w:t>Use-Case model -</w:t>
            </w:r>
            <w:r w:rsidRPr="002274F2">
              <w:t xml:space="preserve"> Upravljanje članovima institucije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Default="00FA2425" w:rsidP="00B65DC4">
            <w:r>
              <w:t>Nemanja Đokić</w:t>
            </w:r>
          </w:p>
        </w:tc>
      </w:tr>
      <w:tr w:rsidR="00895207" w:rsidTr="00895207">
        <w:trPr>
          <w:trHeight w:val="467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207" w:rsidRPr="002274F2" w:rsidRDefault="00FA2425" w:rsidP="00FA2425">
            <w:r w:rsidRPr="002274F2">
              <w:t>Use-Case model -</w:t>
            </w:r>
            <w:r w:rsidRPr="002274F2">
              <w:t xml:space="preserve"> Upravljanje građom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207" w:rsidRDefault="00FA2425" w:rsidP="00895207">
            <w:r>
              <w:t>Dejan Čančar</w:t>
            </w:r>
          </w:p>
        </w:tc>
      </w:tr>
      <w:tr w:rsidR="00FA2425" w:rsidTr="00895207">
        <w:trPr>
          <w:trHeight w:val="467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Pr="002274F2" w:rsidRDefault="00FA2425" w:rsidP="00FA2425">
            <w:r w:rsidRPr="002274F2">
              <w:t>Pisanje Glossary dokumenta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Default="00FA2425" w:rsidP="00895207">
            <w:r>
              <w:t>Kristina Kraljević</w:t>
            </w:r>
          </w:p>
        </w:tc>
      </w:tr>
      <w:tr w:rsidR="00FA2425" w:rsidTr="00895207">
        <w:trPr>
          <w:trHeight w:val="467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Pr="002274F2" w:rsidRDefault="00FA2425" w:rsidP="00FA2425">
            <w:r w:rsidRPr="002274F2">
              <w:t>Pisanje Use-Case dokumenta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Default="00FA2425" w:rsidP="00B65DC4">
            <w:r>
              <w:t>Nemanja Đokić</w:t>
            </w:r>
          </w:p>
        </w:tc>
      </w:tr>
      <w:tr w:rsidR="00FA2425" w:rsidTr="00895207">
        <w:trPr>
          <w:trHeight w:val="467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Pr="002274F2" w:rsidRDefault="00FA2425" w:rsidP="00FA2425">
            <w:r w:rsidRPr="002274F2">
              <w:t>Modelovanje šeme baze podataka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Default="00FA2425" w:rsidP="00B65DC4">
            <w:r>
              <w:t>Boris Bošković</w:t>
            </w:r>
          </w:p>
        </w:tc>
      </w:tr>
      <w:tr w:rsidR="002274F2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F2" w:rsidRDefault="002274F2" w:rsidP="00B65DC4">
            <w:pPr>
              <w:rPr>
                <w:b/>
              </w:rPr>
            </w:pPr>
            <w:r>
              <w:rPr>
                <w:b/>
              </w:rPr>
              <w:t>Zadatak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F2" w:rsidRDefault="002274F2" w:rsidP="00B65DC4">
            <w:pPr>
              <w:rPr>
                <w:b/>
              </w:rPr>
            </w:pPr>
            <w:r>
              <w:rPr>
                <w:b/>
              </w:rPr>
              <w:t>Zaduženi</w:t>
            </w:r>
          </w:p>
        </w:tc>
      </w:tr>
      <w:tr w:rsidR="00FA2425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Default="00FA2425" w:rsidP="00B65DC4">
            <w:r w:rsidRPr="002274F2">
              <w:t>Specifikacija i modelovanje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Default="00FA2425" w:rsidP="00B65DC4">
            <w:r>
              <w:t>Dejan Čančar</w:t>
            </w:r>
          </w:p>
        </w:tc>
      </w:tr>
      <w:tr w:rsidR="00FA2425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Default="00FA2425" w:rsidP="00FA2425">
            <w:r w:rsidRPr="002274F2">
              <w:t>Kreiranje stored procedura za rad sa bazom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Default="00FA2425" w:rsidP="00B65DC4">
            <w:r>
              <w:t>Marina Zubac</w:t>
            </w:r>
          </w:p>
        </w:tc>
      </w:tr>
      <w:tr w:rsidR="00FA2425" w:rsidRPr="00895207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Pr="002274F2" w:rsidRDefault="00FA2425" w:rsidP="00B65DC4">
            <w:pPr>
              <w:rPr>
                <w:lang w:val="es-ES"/>
              </w:rPr>
            </w:pPr>
            <w:r w:rsidRPr="002274F2">
              <w:rPr>
                <w:lang w:val="es-ES"/>
              </w:rPr>
              <w:t>Parsiranje XML-a i ucitavanje podataka za konekciju sa bazom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Pr="002274F2" w:rsidRDefault="00FA2425" w:rsidP="00B65DC4">
            <w:r>
              <w:t>Dejan Čančar</w:t>
            </w:r>
          </w:p>
        </w:tc>
      </w:tr>
      <w:tr w:rsidR="00FA2425" w:rsidRPr="00895207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Pr="002274F2" w:rsidRDefault="00FA2425" w:rsidP="00B65DC4">
            <w:r w:rsidRPr="002274F2">
              <w:t>Parsiranje XML-a i ucitavanje podataka za kreiranje strukture baze podataka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Pr="002274F2" w:rsidRDefault="00FA2425" w:rsidP="00B65DC4">
            <w:r>
              <w:t>Dejan Čančar</w:t>
            </w:r>
          </w:p>
        </w:tc>
      </w:tr>
      <w:tr w:rsidR="00FA2425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Default="00FA2425" w:rsidP="00B65DC4">
            <w:r w:rsidRPr="002274F2">
              <w:t>Osnovni prozor aplikacije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Default="002274F2" w:rsidP="00B65DC4">
            <w:r>
              <w:t>Marina Zubac</w:t>
            </w:r>
          </w:p>
        </w:tc>
      </w:tr>
      <w:tr w:rsidR="00FA2425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Default="00FA2425" w:rsidP="00B65DC4">
            <w:r w:rsidRPr="002274F2">
              <w:t>Meni osnovnog prozora - MenuBar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Default="002274F2" w:rsidP="00B65DC4">
            <w:r>
              <w:t>Marina Zubac</w:t>
            </w:r>
          </w:p>
        </w:tc>
      </w:tr>
      <w:tr w:rsidR="00FA2425" w:rsidRPr="00895207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Pr="002274F2" w:rsidRDefault="00FA2425" w:rsidP="00B65DC4">
            <w:r w:rsidRPr="002274F2">
              <w:lastRenderedPageBreak/>
              <w:t>Alatna traka osnovnog prozora - ToolBar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Pr="002274F2" w:rsidRDefault="002274F2" w:rsidP="00B65DC4">
            <w:r>
              <w:t>Dejan Čančar</w:t>
            </w:r>
          </w:p>
        </w:tc>
      </w:tr>
      <w:tr w:rsidR="00FA2425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Default="00FA2425" w:rsidP="00B65DC4">
            <w:r w:rsidRPr="002274F2">
              <w:t>Informaciona traka osnovnog prozora - Status bar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Default="002274F2" w:rsidP="00B65DC4">
            <w:r>
              <w:t>Kristina Kraljević</w:t>
            </w:r>
          </w:p>
        </w:tc>
      </w:tr>
      <w:tr w:rsidR="00FA2425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Default="002274F2" w:rsidP="00B65DC4">
            <w:r w:rsidRPr="002274F2">
              <w:t xml:space="preserve">Application </w:t>
            </w:r>
            <w:r w:rsidR="00FA2425" w:rsidRPr="002274F2">
              <w:t xml:space="preserve"> Browser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Default="002274F2" w:rsidP="00B65DC4">
            <w:r>
              <w:t>Dejan Čančar</w:t>
            </w:r>
          </w:p>
        </w:tc>
      </w:tr>
      <w:tr w:rsidR="00FA2425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Default="00FA2425" w:rsidP="00B65DC4">
            <w:r w:rsidRPr="002274F2">
              <w:t>Tabelarni prikaz podataka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Default="002274F2" w:rsidP="00B65DC4">
            <w:r>
              <w:t>Boris Bošković</w:t>
            </w:r>
          </w:p>
        </w:tc>
      </w:tr>
      <w:tr w:rsidR="00FA2425" w:rsidRPr="00895207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Pr="002274F2" w:rsidRDefault="00FA2425" w:rsidP="00B65DC4">
            <w:r w:rsidRPr="002274F2">
              <w:t>Polja za prikaz, unos i editovanje podataka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Pr="002274F2" w:rsidRDefault="002274F2" w:rsidP="00B65DC4">
            <w:r>
              <w:t>Boris Bošković</w:t>
            </w:r>
          </w:p>
        </w:tc>
      </w:tr>
      <w:tr w:rsidR="00FA2425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Pr="002274F2" w:rsidRDefault="00FA2425" w:rsidP="00B65DC4">
            <w:r w:rsidRPr="002274F2">
              <w:t>Vezana polja - LinkedField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Default="002274F2" w:rsidP="00B65DC4">
            <w:r>
              <w:t>Boris Bošković</w:t>
            </w:r>
          </w:p>
        </w:tc>
      </w:tr>
      <w:tr w:rsidR="00FA2425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Pr="002274F2" w:rsidRDefault="00FA2425" w:rsidP="00B65DC4">
            <w:r w:rsidRPr="002274F2">
              <w:t>Selektorski dijalog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Default="002274F2" w:rsidP="00B65DC4">
            <w:r>
              <w:t>Nemanja Đokić</w:t>
            </w:r>
          </w:p>
        </w:tc>
      </w:tr>
      <w:tr w:rsidR="00FA2425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Pr="002274F2" w:rsidRDefault="00FA2425" w:rsidP="00B65DC4">
            <w:r w:rsidRPr="002274F2">
              <w:t>Izvjestajni podsistem aplikacije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425" w:rsidRDefault="00FA2425" w:rsidP="00B65DC4">
            <w:r>
              <w:t>Kristina Kraljević</w:t>
            </w:r>
          </w:p>
        </w:tc>
      </w:tr>
      <w:tr w:rsidR="00FA2425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Pr="002274F2" w:rsidRDefault="00FA2425" w:rsidP="00B65DC4">
            <w:r w:rsidRPr="002274F2">
              <w:t> Napredni izvjestajni podsistem aplikacije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Default="00FA2425" w:rsidP="00B65DC4">
            <w:r>
              <w:t>Kristina Kraljević</w:t>
            </w:r>
          </w:p>
        </w:tc>
      </w:tr>
      <w:tr w:rsidR="00FA2425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Pr="002274F2" w:rsidRDefault="00FA2425" w:rsidP="00B65DC4">
            <w:r w:rsidRPr="002274F2">
              <w:t>Testiranje aplikacije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Default="002274F2" w:rsidP="00B65DC4">
            <w:r>
              <w:t xml:space="preserve">Marina Zubac </w:t>
            </w:r>
          </w:p>
        </w:tc>
      </w:tr>
      <w:tr w:rsidR="00FA2425" w:rsidTr="00895207">
        <w:trPr>
          <w:trHeight w:val="241"/>
        </w:trPr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Pr="002274F2" w:rsidRDefault="00FA2425" w:rsidP="00B65DC4">
            <w:r w:rsidRPr="002274F2">
              <w:t>Projektna dokumentacija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425" w:rsidRDefault="002274F2" w:rsidP="00B65DC4">
            <w:r>
              <w:t>Nemanja Đokić</w:t>
            </w:r>
          </w:p>
        </w:tc>
      </w:tr>
    </w:tbl>
    <w:p w:rsidR="00895207" w:rsidRPr="00895207" w:rsidRDefault="00895207" w:rsidP="00895207">
      <w:pPr>
        <w:pStyle w:val="BodyText"/>
        <w:rPr>
          <w:lang w:val="es-ES"/>
        </w:rPr>
      </w:pPr>
    </w:p>
    <w:p w:rsidR="00000000" w:rsidRDefault="00DC6910">
      <w:pPr>
        <w:pStyle w:val="Heading1"/>
        <w:rPr>
          <w:b w:val="0"/>
        </w:rPr>
      </w:pPr>
      <w:bookmarkStart w:id="8" w:name="_Toc13426357"/>
      <w:r>
        <w:t>Res</w:t>
      </w:r>
      <w:r w:rsidR="002274F2">
        <w:t>ursi</w:t>
      </w:r>
      <w:bookmarkEnd w:id="8"/>
    </w:p>
    <w:p w:rsidR="002274F2" w:rsidRPr="002274F2" w:rsidRDefault="002274F2" w:rsidP="002274F2">
      <w:pPr>
        <w:pStyle w:val="BodyText"/>
      </w:pPr>
      <w:r>
        <w:t>Za razvoj ovog projekta potrebni su PowerDesigner i Eclipe ili neko drugo razvojno okruženje za programiranje u programskom jeziku Java.</w:t>
      </w:r>
    </w:p>
    <w:p w:rsidR="00000000" w:rsidRDefault="00024C7B">
      <w:pPr>
        <w:pStyle w:val="Heading1"/>
        <w:rPr>
          <w:b w:val="0"/>
        </w:rPr>
      </w:pPr>
      <w:bookmarkStart w:id="9" w:name="_Toc13426358"/>
      <w:r>
        <w:t>Slučajevi korišćenja</w:t>
      </w:r>
      <w:bookmarkEnd w:id="9"/>
    </w:p>
    <w:p w:rsidR="002274F2" w:rsidRPr="002274F2" w:rsidRDefault="002274F2" w:rsidP="002274F2">
      <w:pPr>
        <w:pStyle w:val="BodyText"/>
      </w:pPr>
      <w:r>
        <w:t>Tokom iteracija identifikovani su različiki slučajevi korišćenja, koji su uključeni u projekat i dalji razvoj istog</w:t>
      </w:r>
      <w:r w:rsidR="00024C7B">
        <w:t>.</w:t>
      </w:r>
    </w:p>
    <w:p w:rsidR="00000000" w:rsidRDefault="00024C7B">
      <w:pPr>
        <w:pStyle w:val="Heading1"/>
        <w:rPr>
          <w:b w:val="0"/>
        </w:rPr>
      </w:pPr>
      <w:bookmarkStart w:id="10" w:name="_Toc13426359"/>
      <w:r>
        <w:t>Kriterijumi vrednovanja</w:t>
      </w:r>
      <w:bookmarkEnd w:id="10"/>
    </w:p>
    <w:p w:rsidR="00024C7B" w:rsidRDefault="00024C7B" w:rsidP="00024C7B">
      <w:pPr>
        <w:pStyle w:val="BodyText"/>
        <w:rPr>
          <w:lang w:val="es-ES"/>
        </w:rPr>
      </w:pPr>
      <w:r w:rsidRPr="00024C7B">
        <w:rPr>
          <w:lang w:val="es-ES"/>
        </w:rPr>
        <w:t xml:space="preserve">Definisani plan ima mogućnost promjene i prilagođavanja u skladu sa dinamikom razvoja projekta u okviru tima. </w:t>
      </w:r>
      <w:r>
        <w:rPr>
          <w:lang w:val="es-ES"/>
        </w:rPr>
        <w:t>Projekt menadžer će vršiti dalju preraspodjelu ukoliko se bude javila potreba za tim, u suprotnom tim će se pridržavati ovog plana.</w:t>
      </w:r>
    </w:p>
    <w:p w:rsidR="00024C7B" w:rsidRPr="00024C7B" w:rsidRDefault="00024C7B" w:rsidP="00024C7B">
      <w:pPr>
        <w:pStyle w:val="BodyText"/>
        <w:rPr>
          <w:lang w:val="es-ES"/>
        </w:rPr>
      </w:pPr>
    </w:p>
    <w:sectPr w:rsidR="00024C7B" w:rsidRPr="00024C7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910" w:rsidRDefault="00DC6910">
      <w:pPr>
        <w:spacing w:line="240" w:lineRule="auto"/>
      </w:pPr>
      <w:r>
        <w:separator/>
      </w:r>
    </w:p>
  </w:endnote>
  <w:endnote w:type="continuationSeparator" w:id="1">
    <w:p w:rsidR="00DC6910" w:rsidRDefault="00DC69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C69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DC691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951"/>
      <w:gridCol w:w="4373"/>
      <w:gridCol w:w="3162"/>
    </w:tblGrid>
    <w:tr w:rsidR="00000000" w:rsidTr="00F2365D">
      <w:tblPrEx>
        <w:tblCellMar>
          <w:top w:w="0" w:type="dxa"/>
          <w:bottom w:w="0" w:type="dxa"/>
        </w:tblCellMar>
      </w:tblPrEx>
      <w:tc>
        <w:tcPr>
          <w:tcW w:w="1951" w:type="dxa"/>
          <w:tcBorders>
            <w:top w:val="nil"/>
            <w:left w:val="nil"/>
            <w:bottom w:val="nil"/>
            <w:right w:val="nil"/>
          </w:tcBorders>
        </w:tcPr>
        <w:p w:rsidR="00000000" w:rsidRDefault="00DC6910">
          <w:pPr>
            <w:ind w:right="360"/>
          </w:pPr>
        </w:p>
      </w:tc>
      <w:tc>
        <w:tcPr>
          <w:tcW w:w="4373" w:type="dxa"/>
          <w:tcBorders>
            <w:top w:val="nil"/>
            <w:left w:val="nil"/>
            <w:bottom w:val="nil"/>
            <w:right w:val="nil"/>
          </w:tcBorders>
        </w:tcPr>
        <w:p w:rsidR="00000000" w:rsidRDefault="00DC6910">
          <w:pPr>
            <w:jc w:val="center"/>
          </w:pPr>
          <w:fldSimple w:instr=" DOCPROPERTY &quot;Company&quot;  \* MERGEFORMAT ">
            <w:r w:rsidR="00F2365D">
              <w:t>&lt;Elektrotehnički fakultet, Istočno Sarajevo</w:t>
            </w:r>
            <w:r w:rsidR="00FE1652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E1652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2365D">
          <w:pPr>
            <w:jc w:val="right"/>
          </w:pPr>
          <w:r>
            <w:t>Stranica</w:t>
          </w:r>
          <w:r w:rsidR="00DC6910">
            <w:t xml:space="preserve"> </w:t>
          </w:r>
          <w:r w:rsidR="00DC6910">
            <w:rPr>
              <w:rStyle w:val="PageNumber"/>
            </w:rPr>
            <w:fldChar w:fldCharType="begin"/>
          </w:r>
          <w:r w:rsidR="00DC6910">
            <w:rPr>
              <w:rStyle w:val="PageNumber"/>
            </w:rPr>
            <w:instrText xml:space="preserve"> PAGE </w:instrText>
          </w:r>
          <w:r w:rsidR="00DC6910">
            <w:rPr>
              <w:rStyle w:val="PageNumber"/>
            </w:rPr>
            <w:fldChar w:fldCharType="separate"/>
          </w:r>
          <w:r w:rsidR="00C1625A">
            <w:rPr>
              <w:rStyle w:val="PageNumber"/>
              <w:noProof/>
            </w:rPr>
            <w:t>2</w:t>
          </w:r>
          <w:r w:rsidR="00DC691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</w:t>
          </w:r>
          <w:r w:rsidR="00DC6910">
            <w:rPr>
              <w:rStyle w:val="PageNumber"/>
            </w:rPr>
            <w:t xml:space="preserve"> </w:t>
          </w:r>
          <w:fldSimple w:instr=" NUMPAGES  \* MERGEFORMAT ">
            <w:r w:rsidR="00C1625A">
              <w:rPr>
                <w:rStyle w:val="PageNumber"/>
                <w:noProof/>
              </w:rPr>
              <w:t>5</w:t>
            </w:r>
          </w:fldSimple>
        </w:p>
      </w:tc>
    </w:tr>
  </w:tbl>
  <w:p w:rsidR="00000000" w:rsidRDefault="00DC69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C69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910" w:rsidRDefault="00DC6910">
      <w:pPr>
        <w:spacing w:line="240" w:lineRule="auto"/>
      </w:pPr>
      <w:r>
        <w:separator/>
      </w:r>
    </w:p>
  </w:footnote>
  <w:footnote w:type="continuationSeparator" w:id="1">
    <w:p w:rsidR="00DC6910" w:rsidRDefault="00DC691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C6910">
    <w:pPr>
      <w:rPr>
        <w:sz w:val="24"/>
      </w:rPr>
    </w:pPr>
  </w:p>
  <w:p w:rsidR="00000000" w:rsidRDefault="00DC6910">
    <w:pPr>
      <w:pBdr>
        <w:top w:val="single" w:sz="6" w:space="1" w:color="auto"/>
      </w:pBdr>
      <w:rPr>
        <w:sz w:val="24"/>
      </w:rPr>
    </w:pPr>
  </w:p>
  <w:p w:rsidR="00000000" w:rsidRDefault="00024C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Elektrotehnički fakultet u Istočnom Sarajevu</w:t>
    </w:r>
  </w:p>
  <w:p w:rsidR="00000000" w:rsidRDefault="00DC6910">
    <w:pPr>
      <w:pBdr>
        <w:bottom w:val="single" w:sz="6" w:space="1" w:color="auto"/>
      </w:pBdr>
      <w:jc w:val="right"/>
      <w:rPr>
        <w:sz w:val="24"/>
      </w:rPr>
    </w:pPr>
  </w:p>
  <w:p w:rsidR="00000000" w:rsidRDefault="00DC69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DC6910">
          <w:fldSimple w:instr=" SUBJECT  \* MERGEFORMAT ">
            <w:r w:rsidR="00024C7B">
              <w:t>&lt;Multiteka</w:t>
            </w:r>
            <w:r w:rsidR="00FE1652">
              <w:t>&gt;</w:t>
            </w:r>
          </w:fldSimple>
        </w:p>
      </w:tc>
      <w:tc>
        <w:tcPr>
          <w:tcW w:w="3179" w:type="dxa"/>
        </w:tcPr>
        <w:p w:rsidR="00000000" w:rsidRDefault="00024C7B">
          <w:pPr>
            <w:tabs>
              <w:tab w:val="left" w:pos="1135"/>
            </w:tabs>
            <w:spacing w:before="40"/>
            <w:ind w:right="68"/>
          </w:pPr>
          <w:r>
            <w:t xml:space="preserve">  Verzija</w:t>
          </w:r>
          <w:r w:rsidR="00DC6910">
            <w:t>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DC6910">
          <w:fldSimple w:instr=" TITLE  \* MERGEFORMAT ">
            <w:r w:rsidR="00FE1652">
              <w:t>Plan</w:t>
            </w:r>
          </w:fldSimple>
          <w:r w:rsidR="00024C7B">
            <w:t xml:space="preserve"> iteracija</w:t>
          </w:r>
        </w:p>
      </w:tc>
      <w:tc>
        <w:tcPr>
          <w:tcW w:w="3179" w:type="dxa"/>
        </w:tcPr>
        <w:p w:rsidR="00000000" w:rsidRDefault="00024C7B">
          <w:r>
            <w:t xml:space="preserve">  Datum:  &lt;27/3/2019</w:t>
          </w:r>
          <w:r w:rsidR="00DC6910">
            <w:t>&gt;</w:t>
          </w:r>
        </w:p>
      </w:tc>
    </w:tr>
  </w:tbl>
  <w:p w:rsidR="00000000" w:rsidRDefault="00DC691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C69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3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207"/>
    <w:rsid w:val="00024C7B"/>
    <w:rsid w:val="002274F2"/>
    <w:rsid w:val="00895207"/>
    <w:rsid w:val="00C1625A"/>
    <w:rsid w:val="00DC6910"/>
    <w:rsid w:val="00F2365D"/>
    <w:rsid w:val="00FA2425"/>
    <w:rsid w:val="00FE1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6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5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RUP_Templates\mgmnt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</Template>
  <TotalTime>45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cp:lastModifiedBy>user</cp:lastModifiedBy>
  <cp:revision>2</cp:revision>
  <cp:lastPrinted>1601-01-01T00:00:00Z</cp:lastPrinted>
  <dcterms:created xsi:type="dcterms:W3CDTF">2019-07-07T18:16:00Z</dcterms:created>
  <dcterms:modified xsi:type="dcterms:W3CDTF">2019-07-07T19:12:00Z</dcterms:modified>
</cp:coreProperties>
</file>